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1B4E4" w14:textId="457EB5B1" w:rsidR="00E70305" w:rsidRPr="00E70305" w:rsidRDefault="00E7030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32650" wp14:editId="290D27F6">
                <wp:simplePos x="0" y="0"/>
                <wp:positionH relativeFrom="column">
                  <wp:posOffset>5036554</wp:posOffset>
                </wp:positionH>
                <wp:positionV relativeFrom="paragraph">
                  <wp:posOffset>4430764</wp:posOffset>
                </wp:positionV>
                <wp:extent cx="3931920" cy="0"/>
                <wp:effectExtent l="0" t="0" r="1778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166CE" id="Straight Connector 3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348.9pt" to="706.2pt,3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7199D6" wp14:editId="35276C0D">
                <wp:simplePos x="0" y="0"/>
                <wp:positionH relativeFrom="column">
                  <wp:posOffset>7664</wp:posOffset>
                </wp:positionH>
                <wp:positionV relativeFrom="paragraph">
                  <wp:posOffset>4430365</wp:posOffset>
                </wp:positionV>
                <wp:extent cx="3931920" cy="0"/>
                <wp:effectExtent l="0" t="0" r="1778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1013E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48.85pt" to="310.2pt,34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9093C" wp14:editId="0C942CD3">
                <wp:simplePos x="0" y="0"/>
                <wp:positionH relativeFrom="column">
                  <wp:posOffset>5014890</wp:posOffset>
                </wp:positionH>
                <wp:positionV relativeFrom="paragraph">
                  <wp:posOffset>538849</wp:posOffset>
                </wp:positionV>
                <wp:extent cx="3931920" cy="0"/>
                <wp:effectExtent l="0" t="0" r="1778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CBB80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42.45pt" to="704.45pt,4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84EF4" wp14:editId="2749B83D">
                <wp:simplePos x="0" y="0"/>
                <wp:positionH relativeFrom="column">
                  <wp:posOffset>4253</wp:posOffset>
                </wp:positionH>
                <wp:positionV relativeFrom="paragraph">
                  <wp:posOffset>535881</wp:posOffset>
                </wp:positionV>
                <wp:extent cx="3931920" cy="0"/>
                <wp:effectExtent l="0" t="0" r="1778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814B4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42.2pt" to="309.95pt,4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5E75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DCE95" wp14:editId="425AFC7A">
                <wp:simplePos x="0" y="0"/>
                <wp:positionH relativeFrom="column">
                  <wp:posOffset>8449472</wp:posOffset>
                </wp:positionH>
                <wp:positionV relativeFrom="paragraph">
                  <wp:posOffset>3898265</wp:posOffset>
                </wp:positionV>
                <wp:extent cx="497604" cy="36150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0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B5C22" w14:textId="2C22CBA5" w:rsidR="005E757A" w:rsidRDefault="005E757A" w:rsidP="005E7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2DCE9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65.3pt;margin-top:306.95pt;width:39.2pt;height:2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" fillcolor="white [3201]" stroked="f" strokeweight=".5pt">
                <v:textbox>
                  <w:txbxContent>
                    <w:p w14:paraId="7DBB5C22" w14:textId="2C22CBA5" w:rsidR="005E757A" w:rsidRDefault="005E757A" w:rsidP="005E757A"/>
                  </w:txbxContent>
                </v:textbox>
              </v:shape>
            </w:pict>
          </mc:Fallback>
        </mc:AlternateContent>
      </w:r>
      <w:r w:rsidR="005E75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49FB3" wp14:editId="5BBF6586">
                <wp:simplePos x="0" y="0"/>
                <wp:positionH relativeFrom="column">
                  <wp:posOffset>3431067</wp:posOffset>
                </wp:positionH>
                <wp:positionV relativeFrom="paragraph">
                  <wp:posOffset>3898265</wp:posOffset>
                </wp:positionV>
                <wp:extent cx="497604" cy="36150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0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EF79B" w14:textId="64D7213B" w:rsidR="005E757A" w:rsidRDefault="005E757A" w:rsidP="005E7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49FB3" id="Text Box 9" o:spid="_x0000_s1027" type="#_x0000_t202" style="position:absolute;margin-left:270.15pt;margin-top:306.95pt;width:39.2pt;height:2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" fillcolor="white [3201]" stroked="f" strokeweight=".5pt">
                <v:textbox>
                  <w:txbxContent>
                    <w:p w14:paraId="512EF79B" w14:textId="64D7213B" w:rsidR="005E757A" w:rsidRDefault="005E757A" w:rsidP="005E757A"/>
                  </w:txbxContent>
                </v:textbox>
              </v:shape>
            </w:pict>
          </mc:Fallback>
        </mc:AlternateContent>
      </w:r>
      <w:r w:rsidR="005E75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6BB2B" wp14:editId="0F673345">
                <wp:simplePos x="0" y="0"/>
                <wp:positionH relativeFrom="column">
                  <wp:posOffset>8460267</wp:posOffset>
                </wp:positionH>
                <wp:positionV relativeFrom="paragraph">
                  <wp:posOffset>27940</wp:posOffset>
                </wp:positionV>
                <wp:extent cx="497604" cy="36150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0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5CE55" w14:textId="3A302A64" w:rsidR="005E757A" w:rsidRDefault="005E757A" w:rsidP="005E7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6BB2B" id="Text Box 7" o:spid="_x0000_s1028" type="#_x0000_t202" style="position:absolute;margin-left:666.15pt;margin-top:2.2pt;width:39.2pt;height:2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" fillcolor="white [3201]" stroked="f" strokeweight=".5pt">
                <v:textbox>
                  <w:txbxContent>
                    <w:p w14:paraId="0615CE55" w14:textId="3A302A64" w:rsidR="005E757A" w:rsidRDefault="005E757A" w:rsidP="005E757A"/>
                  </w:txbxContent>
                </v:textbox>
              </v:shape>
            </w:pict>
          </mc:Fallback>
        </mc:AlternateContent>
      </w:r>
      <w:r w:rsidR="00C90C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69EF5" wp14:editId="35ACDC05">
                <wp:simplePos x="0" y="0"/>
                <wp:positionH relativeFrom="page">
                  <wp:posOffset>5577840</wp:posOffset>
                </wp:positionH>
                <wp:positionV relativeFrom="page">
                  <wp:posOffset>4434840</wp:posOffset>
                </wp:positionV>
                <wp:extent cx="3931920" cy="2788920"/>
                <wp:effectExtent l="0" t="0" r="1778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278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532B78F1" w14:textId="30F1E667" w:rsidR="00CC479C" w:rsidRDefault="00CC479C" w:rsidP="00CC479C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Logout</w:t>
                            </w:r>
                          </w:p>
                          <w:p w14:paraId="45CBA1AC" w14:textId="0B78229F" w:rsidR="00CC479C" w:rsidRPr="00E70305" w:rsidRDefault="00CC479C" w:rsidP="00CC479C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 w:rsidRPr="00E70305"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>As a</w:t>
                            </w:r>
                            <w:r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>n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authenticated 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user</w:t>
                            </w:r>
                          </w:p>
                          <w:p w14:paraId="30062172" w14:textId="4F0F7F61" w:rsidR="00CC479C" w:rsidRPr="00E70305" w:rsidRDefault="00CC479C" w:rsidP="00CC479C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 w:rsidRPr="00E70305"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 xml:space="preserve">I want 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a </w:t>
                            </w:r>
                            <w: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dropdown menu with a logout option</w:t>
                            </w:r>
                          </w:p>
                          <w:p w14:paraId="763DE3B5" w14:textId="6B7A86B6" w:rsidR="00CC479C" w:rsidRPr="00E70305" w:rsidRDefault="00CC479C" w:rsidP="00CC479C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 w:rsidRPr="00E70305"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 xml:space="preserve">So that 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I can </w:t>
                            </w:r>
                            <w: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logout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4D71B41E" w14:textId="77777777" w:rsidR="00C90C9F" w:rsidRDefault="00C90C9F" w:rsidP="00C90C9F"/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9EF5" id="Text Box 4" o:spid="_x0000_s1029" type="#_x0000_t202" style="position:absolute;margin-left:439.2pt;margin-top:349.2pt;width:309.6pt;height:219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" fillcolor="white [3201]" strokecolor="#d5dce4 [671]" strokeweight=".5pt">
                <v:textbox inset=",7.2pt,,7.2pt">
                  <w:txbxContent>
                    <w:p w14:paraId="532B78F1" w14:textId="30F1E667" w:rsidR="00CC479C" w:rsidRDefault="00CC479C" w:rsidP="00CC479C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Logout</w:t>
                      </w:r>
                    </w:p>
                    <w:p w14:paraId="45CBA1AC" w14:textId="0B78229F" w:rsidR="00CC479C" w:rsidRPr="00E70305" w:rsidRDefault="00CC479C" w:rsidP="00CC479C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 w:rsidRPr="00E70305"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>As a</w:t>
                      </w:r>
                      <w:r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>n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authenticated 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user</w:t>
                      </w:r>
                    </w:p>
                    <w:p w14:paraId="30062172" w14:textId="4F0F7F61" w:rsidR="00CC479C" w:rsidRPr="00E70305" w:rsidRDefault="00CC479C" w:rsidP="00CC479C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 w:rsidRPr="00E70305"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 xml:space="preserve">I want 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a </w:t>
                      </w:r>
                      <w:r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dropdown menu with a logout option</w:t>
                      </w:r>
                    </w:p>
                    <w:p w14:paraId="763DE3B5" w14:textId="6B7A86B6" w:rsidR="00CC479C" w:rsidRPr="00E70305" w:rsidRDefault="00CC479C" w:rsidP="00CC479C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 w:rsidRPr="00E70305"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 xml:space="preserve">So that 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I can </w:t>
                      </w:r>
                      <w:r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logout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4D71B41E" w14:textId="77777777" w:rsidR="00C90C9F" w:rsidRDefault="00C90C9F" w:rsidP="00C90C9F"/>
                  </w:txbxContent>
                </v:textbox>
                <w10:wrap anchorx="page" anchory="page"/>
              </v:shape>
            </w:pict>
          </mc:Fallback>
        </mc:AlternateContent>
      </w:r>
      <w:r w:rsidR="00C90C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17C70" wp14:editId="72F329A0">
                <wp:simplePos x="0" y="0"/>
                <wp:positionH relativeFrom="page">
                  <wp:posOffset>5577840</wp:posOffset>
                </wp:positionH>
                <wp:positionV relativeFrom="page">
                  <wp:posOffset>548640</wp:posOffset>
                </wp:positionV>
                <wp:extent cx="3931920" cy="2788920"/>
                <wp:effectExtent l="0" t="0" r="1778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278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770382BD" w14:textId="3F35B892" w:rsidR="00CC479C" w:rsidRDefault="00CC479C" w:rsidP="00CC479C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See License</w:t>
                            </w:r>
                          </w:p>
                          <w:p w14:paraId="75BC44A1" w14:textId="56A2363C" w:rsidR="00CC479C" w:rsidRPr="00E70305" w:rsidRDefault="00CC479C" w:rsidP="00CC479C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 w:rsidRPr="00E70305"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>As a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 user</w:t>
                            </w:r>
                          </w:p>
                          <w:p w14:paraId="52A1BBD0" w14:textId="163FFC30" w:rsidR="00CC479C" w:rsidRPr="00E70305" w:rsidRDefault="00CC479C" w:rsidP="00CC479C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 w:rsidRPr="00E70305"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 xml:space="preserve">I want 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a button to click to </w:t>
                            </w:r>
                            <w: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see </w:t>
                            </w:r>
                            <w: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how I can use this application</w:t>
                            </w:r>
                          </w:p>
                          <w:p w14:paraId="21AF06FC" w14:textId="761535BB" w:rsidR="00CC479C" w:rsidRPr="00E70305" w:rsidRDefault="00CC479C" w:rsidP="00CC479C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 w:rsidRPr="00E70305"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 xml:space="preserve">So that 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I </w:t>
                            </w:r>
                            <w: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can write material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0ED31A4B" w14:textId="52ABC504" w:rsidR="00C90C9F" w:rsidRDefault="00C90C9F" w:rsidP="00C90C9F"/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7C70" id="Text Box 3" o:spid="_x0000_s1030" type="#_x0000_t202" style="position:absolute;margin-left:439.2pt;margin-top:43.2pt;width:309.6pt;height:219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" fillcolor="white [3201]" strokecolor="#d5dce4 [671]" strokeweight=".5pt">
                <v:textbox inset=",7.2pt,,7.2pt">
                  <w:txbxContent>
                    <w:p w14:paraId="770382BD" w14:textId="3F35B892" w:rsidR="00CC479C" w:rsidRDefault="00CC479C" w:rsidP="00CC479C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See License</w:t>
                      </w:r>
                    </w:p>
                    <w:p w14:paraId="75BC44A1" w14:textId="56A2363C" w:rsidR="00CC479C" w:rsidRPr="00E70305" w:rsidRDefault="00CC479C" w:rsidP="00CC479C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 w:rsidRPr="00E70305"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>As a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 user</w:t>
                      </w:r>
                    </w:p>
                    <w:p w14:paraId="52A1BBD0" w14:textId="163FFC30" w:rsidR="00CC479C" w:rsidRPr="00E70305" w:rsidRDefault="00CC479C" w:rsidP="00CC479C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 w:rsidRPr="00E70305"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 xml:space="preserve">I want 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a button to click to </w:t>
                      </w:r>
                      <w:r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see </w:t>
                      </w:r>
                      <w:r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how I can use this application</w:t>
                      </w:r>
                    </w:p>
                    <w:p w14:paraId="21AF06FC" w14:textId="761535BB" w:rsidR="00CC479C" w:rsidRPr="00E70305" w:rsidRDefault="00CC479C" w:rsidP="00CC479C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 w:rsidRPr="00E70305"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 xml:space="preserve">So that 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I </w:t>
                      </w:r>
                      <w:r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can write material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0ED31A4B" w14:textId="52ABC504" w:rsidR="00C90C9F" w:rsidRDefault="00C90C9F" w:rsidP="00C90C9F"/>
                  </w:txbxContent>
                </v:textbox>
                <w10:wrap anchorx="page" anchory="page"/>
              </v:shape>
            </w:pict>
          </mc:Fallback>
        </mc:AlternateContent>
      </w:r>
      <w:r w:rsidR="00C90C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6A53A" wp14:editId="4BED8EF1">
                <wp:simplePos x="0" y="0"/>
                <wp:positionH relativeFrom="page">
                  <wp:posOffset>548640</wp:posOffset>
                </wp:positionH>
                <wp:positionV relativeFrom="page">
                  <wp:posOffset>4434840</wp:posOffset>
                </wp:positionV>
                <wp:extent cx="3931920" cy="2788920"/>
                <wp:effectExtent l="0" t="0" r="1778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278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01B661D4" w14:textId="77777777" w:rsidR="00CC479C" w:rsidRDefault="00CC479C" w:rsidP="00CC479C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Login</w:t>
                            </w:r>
                          </w:p>
                          <w:p w14:paraId="4CD3A8D4" w14:textId="77777777" w:rsidR="00CC479C" w:rsidRPr="00E70305" w:rsidRDefault="00CC479C" w:rsidP="00CC479C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 w:rsidRPr="00E70305"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>As a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 user</w:t>
                            </w:r>
                          </w:p>
                          <w:p w14:paraId="6F00AA4D" w14:textId="77777777" w:rsidR="00CC479C" w:rsidRPr="00E70305" w:rsidRDefault="00CC479C" w:rsidP="00CC479C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 w:rsidRPr="00E70305"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 xml:space="preserve">I want 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a button to click to </w:t>
                            </w:r>
                            <w: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see a login page</w:t>
                            </w:r>
                          </w:p>
                          <w:p w14:paraId="0792424A" w14:textId="77777777" w:rsidR="00CC479C" w:rsidRPr="00E70305" w:rsidRDefault="00CC479C" w:rsidP="00CC479C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 w:rsidRPr="00E70305"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 xml:space="preserve">So that 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I can </w:t>
                            </w:r>
                            <w: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authenticate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65EA73AD" w14:textId="77777777" w:rsidR="00C90C9F" w:rsidRDefault="00C90C9F" w:rsidP="00C90C9F"/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A53A" id="Text Box 2" o:spid="_x0000_s1031" type="#_x0000_t202" style="position:absolute;margin-left:43.2pt;margin-top:349.2pt;width:309.6pt;height:219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" fillcolor="white [3201]" strokecolor="#d5dce4 [671]" strokeweight=".5pt">
                <v:textbox inset=",7.2pt,,7.2pt">
                  <w:txbxContent>
                    <w:p w14:paraId="01B661D4" w14:textId="77777777" w:rsidR="00CC479C" w:rsidRDefault="00CC479C" w:rsidP="00CC479C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Login</w:t>
                      </w:r>
                    </w:p>
                    <w:p w14:paraId="4CD3A8D4" w14:textId="77777777" w:rsidR="00CC479C" w:rsidRPr="00E70305" w:rsidRDefault="00CC479C" w:rsidP="00CC479C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 w:rsidRPr="00E70305"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>As a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 user</w:t>
                      </w:r>
                    </w:p>
                    <w:p w14:paraId="6F00AA4D" w14:textId="77777777" w:rsidR="00CC479C" w:rsidRPr="00E70305" w:rsidRDefault="00CC479C" w:rsidP="00CC479C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 w:rsidRPr="00E70305"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 xml:space="preserve">I want 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a button to click to </w:t>
                      </w:r>
                      <w:r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see a login page</w:t>
                      </w:r>
                    </w:p>
                    <w:p w14:paraId="0792424A" w14:textId="77777777" w:rsidR="00CC479C" w:rsidRPr="00E70305" w:rsidRDefault="00CC479C" w:rsidP="00CC479C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 w:rsidRPr="00E70305"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 xml:space="preserve">So that 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I can </w:t>
                      </w:r>
                      <w:r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authenticate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65EA73AD" w14:textId="77777777" w:rsidR="00C90C9F" w:rsidRDefault="00C90C9F" w:rsidP="00C90C9F"/>
                  </w:txbxContent>
                </v:textbox>
                <w10:wrap anchorx="page" anchory="page"/>
              </v:shape>
            </w:pict>
          </mc:Fallback>
        </mc:AlternateContent>
      </w:r>
      <w:r w:rsidR="00C90C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18A8A" wp14:editId="317CCBEA">
                <wp:simplePos x="0" y="0"/>
                <wp:positionH relativeFrom="page">
                  <wp:posOffset>548640</wp:posOffset>
                </wp:positionH>
                <wp:positionV relativeFrom="page">
                  <wp:posOffset>557530</wp:posOffset>
                </wp:positionV>
                <wp:extent cx="3931920" cy="2788920"/>
                <wp:effectExtent l="0" t="0" r="1778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278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26A45C2F" w14:textId="1C08F69F" w:rsidR="00C90C9F" w:rsidRPr="00E70305" w:rsidRDefault="00CC479C" w:rsidP="005E757A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See Widgets</w:t>
                            </w:r>
                          </w:p>
                          <w:p w14:paraId="0A713AE3" w14:textId="77777777" w:rsidR="00E70305" w:rsidRPr="00E70305" w:rsidRDefault="00E70305" w:rsidP="005E757A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 w:rsidRPr="00E70305"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>As a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 user</w:t>
                            </w:r>
                          </w:p>
                          <w:p w14:paraId="34ECD8B4" w14:textId="537B9F6A" w:rsidR="00E70305" w:rsidRPr="00E70305" w:rsidRDefault="00E70305" w:rsidP="005E757A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 w:rsidRPr="00E70305"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 xml:space="preserve">I want 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a button to click to </w:t>
                            </w:r>
                            <w:r w:rsidR="00CC479C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see the widgets page</w:t>
                            </w:r>
                          </w:p>
                          <w:p w14:paraId="7D423ABE" w14:textId="5A75F5B4" w:rsidR="00E70305" w:rsidRPr="00E70305" w:rsidRDefault="00E70305" w:rsidP="005E757A">
                            <w:pPr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</w:pPr>
                            <w:r w:rsidRPr="00E70305">
                              <w:rPr>
                                <w:rFonts w:ascii="Noteworthy Light" w:hAnsi="Noteworthy Light"/>
                                <w:color w:val="FF0000"/>
                                <w:sz w:val="44"/>
                                <w:szCs w:val="44"/>
                              </w:rPr>
                              <w:t xml:space="preserve">So that 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I can </w:t>
                            </w:r>
                            <w:r w:rsidR="00CC479C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>understand them</w:t>
                            </w:r>
                            <w:r w:rsidRPr="00E70305">
                              <w:rPr>
                                <w:rFonts w:ascii="Noteworthy Light" w:hAnsi="Noteworthy 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18A8A" id="Text Box 1" o:spid="_x0000_s1032" type="#_x0000_t202" style="position:absolute;margin-left:43.2pt;margin-top:43.9pt;width:309.6pt;height:219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" fillcolor="white [3201]" strokecolor="#d5dce4 [671]" strokeweight=".5pt">
                <v:textbox inset=",7.2pt,,7.2pt">
                  <w:txbxContent>
                    <w:p w14:paraId="26A45C2F" w14:textId="1C08F69F" w:rsidR="00C90C9F" w:rsidRPr="00E70305" w:rsidRDefault="00CC479C" w:rsidP="005E757A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See Widgets</w:t>
                      </w:r>
                    </w:p>
                    <w:p w14:paraId="0A713AE3" w14:textId="77777777" w:rsidR="00E70305" w:rsidRPr="00E70305" w:rsidRDefault="00E70305" w:rsidP="005E757A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 w:rsidRPr="00E70305"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>As a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 user</w:t>
                      </w:r>
                    </w:p>
                    <w:p w14:paraId="34ECD8B4" w14:textId="537B9F6A" w:rsidR="00E70305" w:rsidRPr="00E70305" w:rsidRDefault="00E70305" w:rsidP="005E757A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 w:rsidRPr="00E70305"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 xml:space="preserve">I want 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a button to click to </w:t>
                      </w:r>
                      <w:r w:rsidR="00CC479C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see the widgets page</w:t>
                      </w:r>
                    </w:p>
                    <w:p w14:paraId="7D423ABE" w14:textId="5A75F5B4" w:rsidR="00E70305" w:rsidRPr="00E70305" w:rsidRDefault="00E70305" w:rsidP="005E757A">
                      <w:pPr>
                        <w:rPr>
                          <w:rFonts w:ascii="Noteworthy Light" w:hAnsi="Noteworthy Light"/>
                          <w:sz w:val="44"/>
                          <w:szCs w:val="44"/>
                        </w:rPr>
                      </w:pPr>
                      <w:r w:rsidRPr="00E70305">
                        <w:rPr>
                          <w:rFonts w:ascii="Noteworthy Light" w:hAnsi="Noteworthy Light"/>
                          <w:color w:val="FF0000"/>
                          <w:sz w:val="44"/>
                          <w:szCs w:val="44"/>
                        </w:rPr>
                        <w:t xml:space="preserve">So that 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I can </w:t>
                      </w:r>
                      <w:r w:rsidR="00CC479C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>understand them</w:t>
                      </w:r>
                      <w:r w:rsidRPr="00E70305">
                        <w:rPr>
                          <w:rFonts w:ascii="Noteworthy Light" w:hAnsi="Noteworthy Light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70305" w:rsidRPr="00E70305" w:rsidSect="00C90C9F">
      <w:pgSz w:w="15840" w:h="12240" w:orient="landscape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eworthy Light">
    <w:altName w:val="NOTEWORTHY LIGHT"/>
    <w:panose1 w:val="02000400000000000000"/>
    <w:charset w:val="4D"/>
    <w:family w:val="auto"/>
    <w:pitch w:val="variable"/>
    <w:sig w:usb0="8000006F" w:usb1="08000048" w:usb2="146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5E"/>
    <w:rsid w:val="002F5664"/>
    <w:rsid w:val="005869A7"/>
    <w:rsid w:val="005E757A"/>
    <w:rsid w:val="00671E15"/>
    <w:rsid w:val="00B52D0C"/>
    <w:rsid w:val="00C76B5E"/>
    <w:rsid w:val="00C90C9F"/>
    <w:rsid w:val="00CC479C"/>
    <w:rsid w:val="00D32239"/>
    <w:rsid w:val="00D94B47"/>
    <w:rsid w:val="00E7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0966"/>
  <w15:chartTrackingRefBased/>
  <w15:docId w15:val="{EDA25C7C-879F-AE4E-9DBD-890F506E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mussman/Dropbox%20(Personal)/Projects/Web%20Applications/WonderfulWidgets/Documents/Cards%202x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Cards 2x2.dotx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Joel Mussman</cp:lastModifiedBy>
  <cp:revision>2</cp:revision>
  <dcterms:created xsi:type="dcterms:W3CDTF">2021-04-05T15:37:00Z</dcterms:created>
  <dcterms:modified xsi:type="dcterms:W3CDTF">2021-04-05T15:47:00Z</dcterms:modified>
</cp:coreProperties>
</file>